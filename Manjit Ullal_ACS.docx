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AB1" w:rsidRDefault="005C2AB1" w:rsidP="005C2AB1">
      <w:pPr>
        <w:jc w:val="center"/>
        <w:rPr>
          <w:sz w:val="34"/>
          <w:szCs w:val="34"/>
          <w:u w:val="single"/>
        </w:rPr>
      </w:pPr>
      <w:proofErr w:type="gramStart"/>
      <w:r>
        <w:rPr>
          <w:sz w:val="34"/>
          <w:szCs w:val="34"/>
          <w:u w:val="single"/>
        </w:rPr>
        <w:t>STATUTORY  DECLARATION</w:t>
      </w:r>
      <w:proofErr w:type="gramEnd"/>
    </w:p>
    <w:p w:rsidR="005C2AB1" w:rsidRDefault="005C2AB1"/>
    <w:p w:rsidR="0079193E" w:rsidRDefault="0079193E" w:rsidP="004474A9">
      <w:pPr>
        <w:jc w:val="both"/>
      </w:pPr>
      <w:r>
        <w:t xml:space="preserve">I, </w:t>
      </w:r>
      <w:r w:rsidR="007A7E20">
        <w:t>Rajiv Natarajan</w:t>
      </w:r>
      <w:r w:rsidR="00DD3C95">
        <w:t>,</w:t>
      </w:r>
      <w:r>
        <w:t xml:space="preserve"> am an employee of </w:t>
      </w:r>
      <w:r w:rsidR="00DD3C95">
        <w:t>Infosys</w:t>
      </w:r>
      <w:r>
        <w:t xml:space="preserve"> </w:t>
      </w:r>
      <w:r w:rsidR="00DD3C95">
        <w:t>Limited</w:t>
      </w:r>
      <w:r>
        <w:t xml:space="preserve">, worked from </w:t>
      </w:r>
      <w:r w:rsidR="00A41062">
        <w:t>09</w:t>
      </w:r>
      <w:r w:rsidR="00A41062" w:rsidRPr="00A41062">
        <w:rPr>
          <w:vertAlign w:val="superscript"/>
        </w:rPr>
        <w:t>th</w:t>
      </w:r>
      <w:r w:rsidR="00A41062">
        <w:t xml:space="preserve"> January 2006</w:t>
      </w:r>
      <w:r w:rsidR="00014E32">
        <w:t xml:space="preserve"> </w:t>
      </w:r>
      <w:r>
        <w:t xml:space="preserve">to </w:t>
      </w:r>
      <w:r w:rsidR="00014E32">
        <w:t>present as</w:t>
      </w:r>
      <w:r w:rsidR="007A7E20">
        <w:t xml:space="preserve"> Technology Lead</w:t>
      </w:r>
      <w:r>
        <w:t>. I wish to affirm the following about my colleague, M</w:t>
      </w:r>
      <w:r w:rsidR="00081FC0">
        <w:t>r Manjit Ullal</w:t>
      </w:r>
      <w:r>
        <w:t>,</w:t>
      </w:r>
    </w:p>
    <w:p w:rsidR="0079193E" w:rsidRDefault="0079193E" w:rsidP="004474A9">
      <w:pPr>
        <w:pStyle w:val="ListParagraph"/>
        <w:ind w:left="0"/>
        <w:jc w:val="both"/>
      </w:pPr>
      <w:r>
        <w:t>I have known M</w:t>
      </w:r>
      <w:r w:rsidR="00081FC0">
        <w:t>r</w:t>
      </w:r>
      <w:r>
        <w:t>.</w:t>
      </w:r>
      <w:r w:rsidR="00081FC0">
        <w:t xml:space="preserve"> Manjit Ullal</w:t>
      </w:r>
      <w:r>
        <w:t xml:space="preserve"> for nearly </w:t>
      </w:r>
      <w:r w:rsidR="00C34C8E">
        <w:t>7</w:t>
      </w:r>
      <w:r w:rsidR="00081FC0">
        <w:t xml:space="preserve"> plus</w:t>
      </w:r>
      <w:r>
        <w:t xml:space="preserve"> years personally and </w:t>
      </w:r>
      <w:r w:rsidR="00C34C8E">
        <w:t xml:space="preserve">3.5 years </w:t>
      </w:r>
      <w:r>
        <w:t>professionally. I have been h</w:t>
      </w:r>
      <w:r w:rsidR="00081FC0">
        <w:t>is</w:t>
      </w:r>
      <w:r>
        <w:t xml:space="preserve"> </w:t>
      </w:r>
      <w:r w:rsidR="00A41062">
        <w:t xml:space="preserve">Technology </w:t>
      </w:r>
      <w:r w:rsidR="002178A4">
        <w:t>Lead at</w:t>
      </w:r>
      <w:r>
        <w:t xml:space="preserve"> </w:t>
      </w:r>
      <w:r w:rsidR="00081FC0">
        <w:t xml:space="preserve">Infosys for </w:t>
      </w:r>
      <w:r w:rsidR="00E81D14">
        <w:t>Finance</w:t>
      </w:r>
      <w:r w:rsidR="00081FC0">
        <w:t xml:space="preserve"> project </w:t>
      </w:r>
      <w:r>
        <w:t>and was responsibl</w:t>
      </w:r>
      <w:r w:rsidR="00081FC0">
        <w:t>e for assigning and tracking his</w:t>
      </w:r>
      <w:r>
        <w:t xml:space="preserve"> daily activities.</w:t>
      </w:r>
    </w:p>
    <w:p w:rsidR="0079193E" w:rsidRDefault="007B1FA5" w:rsidP="004474A9">
      <w:pPr>
        <w:jc w:val="both"/>
        <w:rPr>
          <w:u w:val="single"/>
        </w:rPr>
      </w:pPr>
      <w:r>
        <w:t>He</w:t>
      </w:r>
      <w:r w:rsidR="0079193E">
        <w:t xml:space="preserve"> </w:t>
      </w:r>
      <w:r>
        <w:t>is</w:t>
      </w:r>
      <w:r w:rsidR="0079193E">
        <w:t xml:space="preserve"> working at </w:t>
      </w:r>
      <w:r>
        <w:t>Infosys Limited,</w:t>
      </w:r>
      <w:r w:rsidR="0079193E">
        <w:t xml:space="preserve"> from</w:t>
      </w:r>
      <w:r>
        <w:t xml:space="preserve"> 02/08/201</w:t>
      </w:r>
      <w:r w:rsidR="00BE590F">
        <w:t>0</w:t>
      </w:r>
      <w:r w:rsidR="0079193E">
        <w:t xml:space="preserve"> to </w:t>
      </w:r>
      <w:r>
        <w:t>present</w:t>
      </w:r>
      <w:r w:rsidR="0079193E">
        <w:t xml:space="preserve">, as a full time employee. </w:t>
      </w:r>
      <w:r>
        <w:t>His</w:t>
      </w:r>
      <w:r w:rsidR="0079193E" w:rsidRPr="00EC1F6F">
        <w:t xml:space="preserve"> designation </w:t>
      </w:r>
      <w:r>
        <w:t>at the company is Technology Analyst</w:t>
      </w:r>
      <w:r w:rsidR="0079193E" w:rsidRPr="00EC1F6F">
        <w:t>.</w:t>
      </w:r>
      <w:r w:rsidR="002804DB" w:rsidRPr="002804DB">
        <w:t xml:space="preserve"> </w:t>
      </w:r>
      <w:r w:rsidR="002804DB" w:rsidRPr="00FF4BE8">
        <w:t>During his tenure at Infosys, he has worked in multiple locations as per below schedule:</w:t>
      </w:r>
    </w:p>
    <w:p w:rsidR="00694D35" w:rsidRDefault="00694D35" w:rsidP="004474A9">
      <w:pPr>
        <w:jc w:val="both"/>
        <w:rPr>
          <w:u w:val="single"/>
        </w:rPr>
      </w:pPr>
    </w:p>
    <w:tbl>
      <w:tblPr>
        <w:tblStyle w:val="TableGrid"/>
        <w:tblW w:w="9657" w:type="dxa"/>
        <w:tblInd w:w="558" w:type="dxa"/>
        <w:tblLook w:val="04A0" w:firstRow="1" w:lastRow="0" w:firstColumn="1" w:lastColumn="0" w:noHBand="0" w:noVBand="1"/>
      </w:tblPr>
      <w:tblGrid>
        <w:gridCol w:w="2847"/>
        <w:gridCol w:w="2643"/>
        <w:gridCol w:w="4167"/>
      </w:tblGrid>
      <w:tr w:rsidR="002804DB" w:rsidRPr="00412AD2" w:rsidTr="00E4433F">
        <w:trPr>
          <w:trHeight w:val="308"/>
        </w:trPr>
        <w:tc>
          <w:tcPr>
            <w:tcW w:w="2847" w:type="dxa"/>
            <w:shd w:val="clear" w:color="auto" w:fill="D9D9D9" w:themeFill="background1" w:themeFillShade="D9"/>
          </w:tcPr>
          <w:p w:rsidR="002804DB" w:rsidRPr="00E4433F" w:rsidRDefault="002804DB" w:rsidP="008D6D7B">
            <w:pPr>
              <w:pStyle w:val="NoSpacing"/>
              <w:rPr>
                <w:rFonts w:ascii="Calibri" w:eastAsia="Calibri" w:hAnsi="Calibri" w:cs="Times New Roman"/>
                <w:b/>
                <w:lang w:val="en-IN"/>
              </w:rPr>
            </w:pPr>
            <w:r w:rsidRPr="00E4433F">
              <w:rPr>
                <w:rFonts w:ascii="Calibri" w:eastAsia="Calibri" w:hAnsi="Calibri" w:cs="Times New Roman"/>
                <w:b/>
                <w:lang w:val="en-IN"/>
              </w:rPr>
              <w:t>Company Name</w:t>
            </w:r>
          </w:p>
        </w:tc>
        <w:tc>
          <w:tcPr>
            <w:tcW w:w="2643" w:type="dxa"/>
            <w:shd w:val="clear" w:color="auto" w:fill="D9D9D9" w:themeFill="background1" w:themeFillShade="D9"/>
          </w:tcPr>
          <w:p w:rsidR="002804DB" w:rsidRPr="00E4433F" w:rsidRDefault="002804DB" w:rsidP="008D6D7B">
            <w:pPr>
              <w:pStyle w:val="NoSpacing"/>
              <w:rPr>
                <w:rFonts w:ascii="Calibri" w:eastAsia="Calibri" w:hAnsi="Calibri" w:cs="Times New Roman"/>
                <w:b/>
                <w:lang w:val="en-IN"/>
              </w:rPr>
            </w:pPr>
            <w:r w:rsidRPr="00E4433F">
              <w:rPr>
                <w:rFonts w:ascii="Calibri" w:eastAsia="Calibri" w:hAnsi="Calibri" w:cs="Times New Roman"/>
                <w:b/>
                <w:lang w:val="en-IN"/>
              </w:rPr>
              <w:t>Location</w:t>
            </w:r>
          </w:p>
        </w:tc>
        <w:tc>
          <w:tcPr>
            <w:tcW w:w="4167" w:type="dxa"/>
            <w:shd w:val="clear" w:color="auto" w:fill="D9D9D9" w:themeFill="background1" w:themeFillShade="D9"/>
          </w:tcPr>
          <w:p w:rsidR="002804DB" w:rsidRPr="00E4433F" w:rsidRDefault="002804DB" w:rsidP="008D6D7B">
            <w:pPr>
              <w:pStyle w:val="NoSpacing"/>
              <w:rPr>
                <w:rFonts w:ascii="Calibri" w:eastAsia="Calibri" w:hAnsi="Calibri" w:cs="Times New Roman"/>
                <w:b/>
                <w:lang w:val="en-IN"/>
              </w:rPr>
            </w:pPr>
            <w:r w:rsidRPr="00E4433F">
              <w:rPr>
                <w:rFonts w:ascii="Calibri" w:eastAsia="Calibri" w:hAnsi="Calibri" w:cs="Times New Roman"/>
                <w:b/>
                <w:lang w:val="en-IN"/>
              </w:rPr>
              <w:t>Date ( From – To )</w:t>
            </w:r>
          </w:p>
        </w:tc>
      </w:tr>
      <w:tr w:rsidR="002804DB" w:rsidRPr="00412AD2" w:rsidTr="002804DB">
        <w:trPr>
          <w:trHeight w:val="308"/>
        </w:trPr>
        <w:tc>
          <w:tcPr>
            <w:tcW w:w="2847" w:type="dxa"/>
          </w:tcPr>
          <w:p w:rsidR="002804DB" w:rsidRPr="000E0E94" w:rsidRDefault="002804DB" w:rsidP="008D6D7B">
            <w:pPr>
              <w:pStyle w:val="NoSpacing"/>
              <w:rPr>
                <w:rFonts w:ascii="Calibri" w:eastAsia="Calibri" w:hAnsi="Calibri" w:cs="Times New Roman"/>
                <w:lang w:val="en-IN"/>
              </w:rPr>
            </w:pPr>
            <w:r w:rsidRPr="000E0E94">
              <w:rPr>
                <w:rFonts w:ascii="Calibri" w:eastAsia="Calibri" w:hAnsi="Calibri" w:cs="Times New Roman"/>
                <w:lang w:val="en-IN"/>
              </w:rPr>
              <w:t>Infosys Limited</w:t>
            </w:r>
          </w:p>
        </w:tc>
        <w:tc>
          <w:tcPr>
            <w:tcW w:w="2643" w:type="dxa"/>
          </w:tcPr>
          <w:p w:rsidR="002804DB" w:rsidRPr="000E0E94" w:rsidRDefault="00FF4BE8" w:rsidP="008D6D7B">
            <w:pPr>
              <w:pStyle w:val="NoSpacing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Calibri" w:eastAsia="Calibri" w:hAnsi="Calibri" w:cs="Times New Roman"/>
                <w:lang w:val="en-IN"/>
              </w:rPr>
              <w:t>India</w:t>
            </w:r>
          </w:p>
        </w:tc>
        <w:tc>
          <w:tcPr>
            <w:tcW w:w="4167" w:type="dxa"/>
          </w:tcPr>
          <w:p w:rsidR="002804DB" w:rsidRPr="000E0E94" w:rsidRDefault="002804DB" w:rsidP="00960FD5">
            <w:pPr>
              <w:pStyle w:val="NoSpacing"/>
              <w:rPr>
                <w:rFonts w:ascii="Calibri" w:eastAsia="Calibri" w:hAnsi="Calibri" w:cs="Times New Roman"/>
                <w:lang w:val="en-IN"/>
              </w:rPr>
            </w:pPr>
            <w:r w:rsidRPr="000E0E94">
              <w:rPr>
                <w:rFonts w:ascii="Calibri" w:eastAsia="Calibri" w:hAnsi="Calibri" w:cs="Times New Roman"/>
                <w:lang w:val="en-IN"/>
              </w:rPr>
              <w:t>2nd August 2010 – 0</w:t>
            </w:r>
            <w:r w:rsidR="00960FD5">
              <w:rPr>
                <w:rFonts w:ascii="Calibri" w:eastAsia="Calibri" w:hAnsi="Calibri" w:cs="Times New Roman"/>
                <w:lang w:val="en-IN"/>
              </w:rPr>
              <w:t>8</w:t>
            </w:r>
            <w:r w:rsidRPr="000E0E94">
              <w:rPr>
                <w:rFonts w:ascii="Calibri" w:eastAsia="Calibri" w:hAnsi="Calibri" w:cs="Times New Roman"/>
                <w:lang w:val="en-IN"/>
              </w:rPr>
              <w:t xml:space="preserve">th </w:t>
            </w:r>
            <w:r w:rsidR="00960FD5">
              <w:rPr>
                <w:rFonts w:ascii="Calibri" w:eastAsia="Calibri" w:hAnsi="Calibri" w:cs="Times New Roman"/>
                <w:lang w:val="en-IN"/>
              </w:rPr>
              <w:t>May</w:t>
            </w:r>
            <w:bookmarkStart w:id="0" w:name="_GoBack"/>
            <w:bookmarkEnd w:id="0"/>
            <w:r w:rsidRPr="000E0E94">
              <w:rPr>
                <w:rFonts w:ascii="Calibri" w:eastAsia="Calibri" w:hAnsi="Calibri" w:cs="Times New Roman"/>
                <w:lang w:val="en-IN"/>
              </w:rPr>
              <w:t xml:space="preserve"> 2014</w:t>
            </w:r>
          </w:p>
        </w:tc>
      </w:tr>
      <w:tr w:rsidR="002804DB" w:rsidRPr="00412AD2" w:rsidTr="002804DB">
        <w:trPr>
          <w:trHeight w:val="308"/>
        </w:trPr>
        <w:tc>
          <w:tcPr>
            <w:tcW w:w="2847" w:type="dxa"/>
          </w:tcPr>
          <w:p w:rsidR="002804DB" w:rsidRPr="000E0E94" w:rsidRDefault="002804DB" w:rsidP="008D6D7B">
            <w:pPr>
              <w:pStyle w:val="NoSpacing"/>
              <w:rPr>
                <w:rFonts w:ascii="Calibri" w:eastAsia="Calibri" w:hAnsi="Calibri" w:cs="Times New Roman"/>
                <w:lang w:val="en-IN"/>
              </w:rPr>
            </w:pPr>
            <w:r w:rsidRPr="000E0E94">
              <w:rPr>
                <w:rFonts w:ascii="Calibri" w:eastAsia="Calibri" w:hAnsi="Calibri" w:cs="Times New Roman"/>
                <w:lang w:val="en-IN"/>
              </w:rPr>
              <w:t>Infosys Limited</w:t>
            </w:r>
          </w:p>
        </w:tc>
        <w:tc>
          <w:tcPr>
            <w:tcW w:w="2643" w:type="dxa"/>
          </w:tcPr>
          <w:p w:rsidR="002804DB" w:rsidRPr="000E0E94" w:rsidRDefault="002804DB" w:rsidP="008D6D7B">
            <w:pPr>
              <w:pStyle w:val="NoSpacing"/>
              <w:rPr>
                <w:rFonts w:ascii="Calibri" w:eastAsia="Calibri" w:hAnsi="Calibri" w:cs="Times New Roman"/>
                <w:lang w:val="en-IN"/>
              </w:rPr>
            </w:pPr>
            <w:r w:rsidRPr="000E0E94">
              <w:rPr>
                <w:rFonts w:ascii="Calibri" w:eastAsia="Calibri" w:hAnsi="Calibri" w:cs="Times New Roman"/>
                <w:lang w:val="en-IN"/>
              </w:rPr>
              <w:t>Singapore</w:t>
            </w:r>
          </w:p>
        </w:tc>
        <w:tc>
          <w:tcPr>
            <w:tcW w:w="4167" w:type="dxa"/>
          </w:tcPr>
          <w:p w:rsidR="002804DB" w:rsidRPr="000E0E94" w:rsidRDefault="002804DB" w:rsidP="00960FD5">
            <w:pPr>
              <w:pStyle w:val="NoSpacing"/>
              <w:rPr>
                <w:rFonts w:ascii="Calibri" w:eastAsia="Calibri" w:hAnsi="Calibri" w:cs="Times New Roman"/>
                <w:lang w:val="en-IN"/>
              </w:rPr>
            </w:pPr>
            <w:r w:rsidRPr="000E0E94">
              <w:rPr>
                <w:rFonts w:ascii="Calibri" w:eastAsia="Calibri" w:hAnsi="Calibri" w:cs="Times New Roman"/>
                <w:lang w:val="en-IN"/>
              </w:rPr>
              <w:t>0</w:t>
            </w:r>
            <w:r w:rsidR="00960FD5">
              <w:rPr>
                <w:rFonts w:ascii="Calibri" w:eastAsia="Calibri" w:hAnsi="Calibri" w:cs="Times New Roman"/>
                <w:lang w:val="en-IN"/>
              </w:rPr>
              <w:t>9th</w:t>
            </w:r>
            <w:r w:rsidRPr="000E0E94">
              <w:rPr>
                <w:rFonts w:ascii="Calibri" w:eastAsia="Calibri" w:hAnsi="Calibri" w:cs="Times New Roman"/>
                <w:lang w:val="en-IN"/>
              </w:rPr>
              <w:t xml:space="preserve"> </w:t>
            </w:r>
            <w:r w:rsidR="00960FD5">
              <w:rPr>
                <w:rFonts w:ascii="Calibri" w:eastAsia="Calibri" w:hAnsi="Calibri" w:cs="Times New Roman"/>
                <w:lang w:val="en-IN"/>
              </w:rPr>
              <w:t>May</w:t>
            </w:r>
            <w:r w:rsidRPr="000E0E94">
              <w:rPr>
                <w:rFonts w:ascii="Calibri" w:eastAsia="Calibri" w:hAnsi="Calibri" w:cs="Times New Roman"/>
                <w:lang w:val="en-IN"/>
              </w:rPr>
              <w:t xml:space="preserve"> 2014 - Present</w:t>
            </w:r>
          </w:p>
        </w:tc>
      </w:tr>
    </w:tbl>
    <w:p w:rsidR="002804DB" w:rsidRDefault="002804DB" w:rsidP="002804DB">
      <w:pPr>
        <w:ind w:left="360"/>
      </w:pPr>
    </w:p>
    <w:p w:rsidR="0079193E" w:rsidRPr="00DA4A32" w:rsidRDefault="0090620D" w:rsidP="00DA4A32">
      <w:pPr>
        <w:ind w:firstLine="720"/>
        <w:rPr>
          <w:b/>
        </w:rPr>
      </w:pPr>
      <w:r w:rsidRPr="00DA4A32">
        <w:rPr>
          <w:b/>
        </w:rPr>
        <w:t>During his</w:t>
      </w:r>
      <w:r w:rsidR="0079193E" w:rsidRPr="00DA4A32">
        <w:rPr>
          <w:b/>
        </w:rPr>
        <w:t xml:space="preserve"> tenure at</w:t>
      </w:r>
      <w:r w:rsidRPr="00DA4A32">
        <w:rPr>
          <w:b/>
        </w:rPr>
        <w:t xml:space="preserve"> Infosys</w:t>
      </w:r>
      <w:r w:rsidR="0079193E" w:rsidRPr="00DA4A32">
        <w:rPr>
          <w:b/>
        </w:rPr>
        <w:t>, following were h</w:t>
      </w:r>
      <w:r w:rsidRPr="00DA4A32">
        <w:rPr>
          <w:b/>
        </w:rPr>
        <w:t>is</w:t>
      </w:r>
      <w:r w:rsidR="0079193E" w:rsidRPr="00DA4A32">
        <w:rPr>
          <w:b/>
        </w:rPr>
        <w:t xml:space="preserve"> roles and responsibilities:</w:t>
      </w:r>
    </w:p>
    <w:p w:rsidR="002804DB" w:rsidRDefault="002804DB" w:rsidP="002804DB">
      <w:pPr>
        <w:pStyle w:val="ListParagraph"/>
        <w:ind w:left="1440"/>
      </w:pPr>
    </w:p>
    <w:p w:rsidR="00D729F9" w:rsidRDefault="00D729F9" w:rsidP="00F545C8">
      <w:pPr>
        <w:pStyle w:val="ListParagraph"/>
        <w:numPr>
          <w:ilvl w:val="1"/>
          <w:numId w:val="3"/>
        </w:numPr>
      </w:pPr>
      <w:r>
        <w:t>Developing/writing software as per requirements, designs and technical specification in accordance with company standards end-to-end throughout a SDLC cycle</w:t>
      </w:r>
    </w:p>
    <w:p w:rsidR="00D729F9" w:rsidRDefault="00D729F9" w:rsidP="00F545C8">
      <w:pPr>
        <w:pStyle w:val="ListParagraph"/>
        <w:numPr>
          <w:ilvl w:val="1"/>
          <w:numId w:val="3"/>
        </w:numPr>
      </w:pPr>
      <w:r>
        <w:t>Contribute to the process of translating complex business and regulatory requirements into solutions</w:t>
      </w:r>
    </w:p>
    <w:p w:rsidR="002804DB" w:rsidRDefault="00D729F9" w:rsidP="00F545C8">
      <w:pPr>
        <w:pStyle w:val="ListParagraph"/>
        <w:numPr>
          <w:ilvl w:val="1"/>
          <w:numId w:val="3"/>
        </w:numPr>
      </w:pPr>
      <w:r>
        <w:t xml:space="preserve">Contributed in developing back end software modules, scripts to implement functionality and </w:t>
      </w:r>
      <w:r w:rsidR="002804DB">
        <w:t>perform code deployment to production.</w:t>
      </w:r>
    </w:p>
    <w:p w:rsidR="00D729F9" w:rsidRDefault="00D729F9" w:rsidP="00F545C8">
      <w:pPr>
        <w:pStyle w:val="ListParagraph"/>
        <w:numPr>
          <w:ilvl w:val="1"/>
          <w:numId w:val="3"/>
        </w:numPr>
      </w:pPr>
      <w:r>
        <w:t>Testing, debugging, diagnosing and fixing bugs in application using standard protocols</w:t>
      </w:r>
    </w:p>
    <w:p w:rsidR="00D729F9" w:rsidRDefault="00D729F9" w:rsidP="00F545C8">
      <w:pPr>
        <w:pStyle w:val="ListParagraph"/>
        <w:numPr>
          <w:ilvl w:val="1"/>
          <w:numId w:val="3"/>
        </w:numPr>
      </w:pPr>
      <w:r>
        <w:t>Plan, evaluate, migrate, develop, implement, configure, test and roll out systems (software)</w:t>
      </w:r>
    </w:p>
    <w:p w:rsidR="00D729F9" w:rsidRDefault="00D729F9" w:rsidP="00F545C8">
      <w:pPr>
        <w:pStyle w:val="ListParagraph"/>
        <w:numPr>
          <w:ilvl w:val="1"/>
          <w:numId w:val="3"/>
        </w:numPr>
      </w:pPr>
      <w:r>
        <w:t xml:space="preserve">Creating tools using various frameworks to automate user activities applying rigorous testing and performance processes </w:t>
      </w:r>
    </w:p>
    <w:p w:rsidR="00D729F9" w:rsidRDefault="00D729F9" w:rsidP="00F545C8">
      <w:pPr>
        <w:pStyle w:val="ListParagraph"/>
        <w:numPr>
          <w:ilvl w:val="1"/>
          <w:numId w:val="3"/>
        </w:numPr>
      </w:pPr>
      <w:r>
        <w:t xml:space="preserve">Provide expertise in developing strategies for project/software activities </w:t>
      </w:r>
    </w:p>
    <w:p w:rsidR="00D729F9" w:rsidRDefault="00D729F9" w:rsidP="00F545C8">
      <w:pPr>
        <w:pStyle w:val="ListParagraph"/>
        <w:numPr>
          <w:ilvl w:val="1"/>
          <w:numId w:val="3"/>
        </w:numPr>
      </w:pPr>
      <w:r>
        <w:t>Performing analysis and documentation of as-is capabilities about business processes, technology, etc.</w:t>
      </w:r>
    </w:p>
    <w:p w:rsidR="0079193E" w:rsidRDefault="0079193E" w:rsidP="00F545C8">
      <w:pPr>
        <w:pStyle w:val="ListParagraph"/>
        <w:numPr>
          <w:ilvl w:val="1"/>
          <w:numId w:val="3"/>
        </w:numPr>
      </w:pPr>
      <w:r>
        <w:t>Kept track of Change Controls and updated test conditions, test scripts and traceability matrix documents</w:t>
      </w:r>
    </w:p>
    <w:p w:rsidR="0079193E" w:rsidRDefault="0079193E" w:rsidP="00F545C8">
      <w:pPr>
        <w:pStyle w:val="ListParagraph"/>
        <w:numPr>
          <w:ilvl w:val="1"/>
          <w:numId w:val="3"/>
        </w:numPr>
      </w:pPr>
      <w:r>
        <w:t>Executed Sanity Testing, System Integration Testing and Regression Testing</w:t>
      </w:r>
    </w:p>
    <w:p w:rsidR="00D729F9" w:rsidRDefault="00D729F9" w:rsidP="00F545C8">
      <w:pPr>
        <w:pStyle w:val="ListParagraph"/>
        <w:numPr>
          <w:ilvl w:val="1"/>
          <w:numId w:val="3"/>
        </w:numPr>
      </w:pPr>
      <w:r w:rsidRPr="00D729F9">
        <w:t xml:space="preserve">Technologies </w:t>
      </w:r>
      <w:r w:rsidR="00F82B59">
        <w:t>worked on</w:t>
      </w:r>
      <w:r w:rsidRPr="00D729F9">
        <w:t>: Unix,Java,J2EE,Python,</w:t>
      </w:r>
      <w:r w:rsidR="004A49F3" w:rsidRPr="00D729F9">
        <w:t xml:space="preserve"> </w:t>
      </w:r>
      <w:r w:rsidRPr="00D729F9">
        <w:t>HTML,</w:t>
      </w:r>
      <w:r w:rsidR="004A49F3">
        <w:t xml:space="preserve"> </w:t>
      </w:r>
      <w:r w:rsidRPr="00D729F9">
        <w:t>JavaScript</w:t>
      </w:r>
    </w:p>
    <w:p w:rsidR="004A49F3" w:rsidRDefault="004A49F3" w:rsidP="00F82B59">
      <w:pPr>
        <w:pStyle w:val="ListParagraph"/>
        <w:ind w:left="1440"/>
      </w:pPr>
      <w:r>
        <w:t>Frameworks used: Spring,</w:t>
      </w:r>
      <w:r w:rsidR="00F82B59">
        <w:t xml:space="preserve"> </w:t>
      </w:r>
      <w:r>
        <w:t>Hibernate,</w:t>
      </w:r>
      <w:r w:rsidR="00F82B59">
        <w:t xml:space="preserve"> </w:t>
      </w:r>
      <w:r>
        <w:t>Spring AOP</w:t>
      </w:r>
      <w:r w:rsidR="00876C17">
        <w:t>, Spring Boot</w:t>
      </w:r>
    </w:p>
    <w:p w:rsidR="00F82B59" w:rsidRDefault="00F82B59" w:rsidP="00F82B59">
      <w:pPr>
        <w:pStyle w:val="ListParagraph"/>
        <w:ind w:left="1440"/>
      </w:pPr>
      <w:r>
        <w:t>Database worked on: Oracle, MySQL and Mongo DB</w:t>
      </w:r>
    </w:p>
    <w:p w:rsidR="00876C17" w:rsidRPr="00D729F9" w:rsidRDefault="00876C17" w:rsidP="00F82B59">
      <w:pPr>
        <w:pStyle w:val="ListParagraph"/>
        <w:ind w:left="1440"/>
      </w:pPr>
      <w:r>
        <w:t>Tools user: Maven, Jenkins, Git and SVN</w:t>
      </w:r>
    </w:p>
    <w:p w:rsidR="00C8720B" w:rsidRDefault="00C8720B" w:rsidP="00876C17">
      <w:pPr>
        <w:pStyle w:val="Default"/>
        <w:spacing w:after="17"/>
        <w:ind w:left="720"/>
        <w:rPr>
          <w:rFonts w:asciiTheme="minorHAnsi" w:hAnsiTheme="minorHAnsi"/>
          <w:sz w:val="22"/>
          <w:szCs w:val="22"/>
        </w:rPr>
      </w:pPr>
    </w:p>
    <w:p w:rsidR="00C8720B" w:rsidRDefault="00C8720B" w:rsidP="00876C17">
      <w:pPr>
        <w:pStyle w:val="Default"/>
        <w:spacing w:after="17"/>
        <w:ind w:left="720"/>
        <w:rPr>
          <w:rFonts w:asciiTheme="minorHAnsi" w:hAnsiTheme="minorHAnsi"/>
          <w:sz w:val="22"/>
          <w:szCs w:val="22"/>
        </w:rPr>
      </w:pPr>
    </w:p>
    <w:p w:rsidR="00C8720B" w:rsidRDefault="00C8720B" w:rsidP="00876C17">
      <w:pPr>
        <w:pStyle w:val="Default"/>
        <w:spacing w:after="17"/>
        <w:ind w:left="720"/>
        <w:rPr>
          <w:rFonts w:asciiTheme="minorHAnsi" w:hAnsiTheme="minorHAnsi"/>
          <w:sz w:val="22"/>
          <w:szCs w:val="22"/>
        </w:rPr>
      </w:pPr>
    </w:p>
    <w:p w:rsidR="00C8720B" w:rsidRDefault="00C8720B" w:rsidP="00876C17">
      <w:pPr>
        <w:pStyle w:val="Default"/>
        <w:spacing w:after="17"/>
        <w:ind w:left="720"/>
        <w:rPr>
          <w:rFonts w:asciiTheme="minorHAnsi" w:hAnsiTheme="minorHAnsi"/>
          <w:sz w:val="22"/>
          <w:szCs w:val="22"/>
        </w:rPr>
      </w:pPr>
    </w:p>
    <w:p w:rsidR="00C8720B" w:rsidRDefault="00C8720B" w:rsidP="00876C17">
      <w:pPr>
        <w:pStyle w:val="Default"/>
        <w:spacing w:after="17"/>
        <w:ind w:left="720"/>
        <w:rPr>
          <w:rFonts w:asciiTheme="minorHAnsi" w:hAnsiTheme="minorHAnsi"/>
          <w:sz w:val="22"/>
          <w:szCs w:val="22"/>
        </w:rPr>
      </w:pPr>
    </w:p>
    <w:p w:rsidR="00C8720B" w:rsidRDefault="00C8720B" w:rsidP="00876C17">
      <w:pPr>
        <w:pStyle w:val="Default"/>
        <w:spacing w:after="17"/>
        <w:ind w:left="720"/>
        <w:rPr>
          <w:rFonts w:asciiTheme="minorHAnsi" w:hAnsiTheme="minorHAnsi"/>
          <w:sz w:val="22"/>
          <w:szCs w:val="22"/>
        </w:rPr>
      </w:pPr>
    </w:p>
    <w:p w:rsidR="00C8720B" w:rsidRDefault="00C8720B" w:rsidP="00876C17">
      <w:pPr>
        <w:pStyle w:val="Default"/>
        <w:spacing w:after="17"/>
        <w:ind w:left="720"/>
        <w:rPr>
          <w:rFonts w:asciiTheme="minorHAnsi" w:hAnsiTheme="minorHAnsi"/>
          <w:sz w:val="22"/>
          <w:szCs w:val="22"/>
        </w:rPr>
      </w:pPr>
    </w:p>
    <w:p w:rsidR="002E5CC8" w:rsidRDefault="002E5CC8" w:rsidP="00876C17">
      <w:pPr>
        <w:pStyle w:val="Default"/>
        <w:spacing w:after="17"/>
        <w:ind w:left="720"/>
        <w:rPr>
          <w:rFonts w:asciiTheme="minorHAnsi" w:hAnsiTheme="minorHAnsi"/>
          <w:sz w:val="22"/>
          <w:szCs w:val="22"/>
        </w:rPr>
      </w:pPr>
    </w:p>
    <w:p w:rsidR="00876C17" w:rsidRDefault="00876C17" w:rsidP="00876C17">
      <w:pPr>
        <w:pStyle w:val="Default"/>
        <w:spacing w:after="17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For any clarification, any authorized person is free to contact me in the below contact details.</w:t>
      </w:r>
    </w:p>
    <w:p w:rsidR="00876C17" w:rsidRDefault="00876C17" w:rsidP="009115CE"/>
    <w:p w:rsidR="0079193E" w:rsidRDefault="0079193E" w:rsidP="00C8720B">
      <w:pPr>
        <w:ind w:left="720"/>
      </w:pPr>
      <w:r>
        <w:t>Yours faithfully</w:t>
      </w:r>
      <w:r w:rsidR="002D63B5">
        <w:tab/>
      </w:r>
      <w:r w:rsidR="002D63B5">
        <w:tab/>
      </w:r>
      <w:r w:rsidR="002D63B5">
        <w:tab/>
      </w:r>
      <w:r w:rsidR="002D63B5">
        <w:tab/>
      </w:r>
      <w:r w:rsidR="002D63B5">
        <w:tab/>
      </w:r>
      <w:r w:rsidR="002D63B5">
        <w:tab/>
      </w:r>
      <w:r w:rsidR="002D63B5">
        <w:tab/>
      </w:r>
      <w:r w:rsidR="002D63B5">
        <w:tab/>
      </w:r>
      <w:r w:rsidR="002D63B5">
        <w:rPr>
          <w:rFonts w:asciiTheme="minorHAnsi" w:hAnsiTheme="minorHAnsi"/>
        </w:rPr>
        <w:t>Date &amp; Place:</w:t>
      </w:r>
    </w:p>
    <w:p w:rsidR="0079193E" w:rsidRDefault="0079193E" w:rsidP="00C8720B">
      <w:pPr>
        <w:ind w:left="720"/>
      </w:pPr>
      <w:r>
        <w:t>Mr.</w:t>
      </w:r>
      <w:r w:rsidR="00FE085E">
        <w:t xml:space="preserve"> </w:t>
      </w:r>
      <w:r w:rsidR="000D15E3">
        <w:t>Rajiv Natarajan</w:t>
      </w:r>
    </w:p>
    <w:p w:rsidR="00CE3FB0" w:rsidRDefault="00CE3FB0" w:rsidP="00C8720B">
      <w:pPr>
        <w:ind w:left="720"/>
      </w:pPr>
    </w:p>
    <w:p w:rsidR="00CE3FB0" w:rsidRDefault="00CE3FB0" w:rsidP="00C8720B">
      <w:pPr>
        <w:ind w:left="720"/>
      </w:pPr>
    </w:p>
    <w:p w:rsidR="0079193E" w:rsidRPr="00007B2E" w:rsidRDefault="0079193E" w:rsidP="00007B2E">
      <w:pPr>
        <w:spacing w:after="0" w:line="240" w:lineRule="auto"/>
        <w:jc w:val="right"/>
        <w:rPr>
          <w:rFonts w:cs="Arial"/>
          <w:sz w:val="24"/>
          <w:szCs w:val="24"/>
        </w:rPr>
      </w:pPr>
      <w:r w:rsidRPr="00C61CE7">
        <w:t>DEPONENT SWORN TO BEFORE ME</w:t>
      </w:r>
    </w:p>
    <w:sectPr w:rsidR="0079193E" w:rsidRPr="00007B2E" w:rsidSect="00764A6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82512"/>
    <w:multiLevelType w:val="hybridMultilevel"/>
    <w:tmpl w:val="B8B6B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84E4A"/>
    <w:multiLevelType w:val="hybridMultilevel"/>
    <w:tmpl w:val="53EAB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77216"/>
    <w:multiLevelType w:val="hybridMultilevel"/>
    <w:tmpl w:val="0EDC9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898"/>
    <w:rsid w:val="00007B2E"/>
    <w:rsid w:val="00013791"/>
    <w:rsid w:val="00014E32"/>
    <w:rsid w:val="00081FC0"/>
    <w:rsid w:val="000D15E3"/>
    <w:rsid w:val="000D2B0D"/>
    <w:rsid w:val="000E0E94"/>
    <w:rsid w:val="000E23C0"/>
    <w:rsid w:val="00131898"/>
    <w:rsid w:val="001A5635"/>
    <w:rsid w:val="001D4964"/>
    <w:rsid w:val="001D79C4"/>
    <w:rsid w:val="002178A4"/>
    <w:rsid w:val="002344CE"/>
    <w:rsid w:val="002804DB"/>
    <w:rsid w:val="0028624E"/>
    <w:rsid w:val="002A6820"/>
    <w:rsid w:val="002D63B5"/>
    <w:rsid w:val="002E5CC8"/>
    <w:rsid w:val="00317ED0"/>
    <w:rsid w:val="003231B1"/>
    <w:rsid w:val="0035621E"/>
    <w:rsid w:val="003B27C3"/>
    <w:rsid w:val="003C5E07"/>
    <w:rsid w:val="004474A9"/>
    <w:rsid w:val="00470737"/>
    <w:rsid w:val="00470D87"/>
    <w:rsid w:val="004A49F3"/>
    <w:rsid w:val="004D0628"/>
    <w:rsid w:val="0051410A"/>
    <w:rsid w:val="0057625D"/>
    <w:rsid w:val="005B30D1"/>
    <w:rsid w:val="005C2AB1"/>
    <w:rsid w:val="00626C1B"/>
    <w:rsid w:val="006858D0"/>
    <w:rsid w:val="006907F7"/>
    <w:rsid w:val="00694D35"/>
    <w:rsid w:val="00764A63"/>
    <w:rsid w:val="0079193E"/>
    <w:rsid w:val="007A7E20"/>
    <w:rsid w:val="007B1FA5"/>
    <w:rsid w:val="00876C17"/>
    <w:rsid w:val="008C7EE9"/>
    <w:rsid w:val="008D6D7B"/>
    <w:rsid w:val="008E3EE0"/>
    <w:rsid w:val="0090620D"/>
    <w:rsid w:val="009115CE"/>
    <w:rsid w:val="009124C0"/>
    <w:rsid w:val="00960FD5"/>
    <w:rsid w:val="00961A3C"/>
    <w:rsid w:val="0099002C"/>
    <w:rsid w:val="0099416F"/>
    <w:rsid w:val="00A02FA9"/>
    <w:rsid w:val="00A41062"/>
    <w:rsid w:val="00A660E6"/>
    <w:rsid w:val="00AC0E17"/>
    <w:rsid w:val="00AC2AD8"/>
    <w:rsid w:val="00AE1A24"/>
    <w:rsid w:val="00AE2FC8"/>
    <w:rsid w:val="00B34EF9"/>
    <w:rsid w:val="00B651A8"/>
    <w:rsid w:val="00B66B0D"/>
    <w:rsid w:val="00BA60A2"/>
    <w:rsid w:val="00BE590F"/>
    <w:rsid w:val="00C259B6"/>
    <w:rsid w:val="00C34C8E"/>
    <w:rsid w:val="00C61CE7"/>
    <w:rsid w:val="00C715B1"/>
    <w:rsid w:val="00C8720B"/>
    <w:rsid w:val="00C96F43"/>
    <w:rsid w:val="00CE3FB0"/>
    <w:rsid w:val="00D01CD0"/>
    <w:rsid w:val="00D3243D"/>
    <w:rsid w:val="00D657F8"/>
    <w:rsid w:val="00D729F9"/>
    <w:rsid w:val="00D81A4D"/>
    <w:rsid w:val="00DA4A32"/>
    <w:rsid w:val="00DD3C95"/>
    <w:rsid w:val="00E4433F"/>
    <w:rsid w:val="00E772D7"/>
    <w:rsid w:val="00E81D14"/>
    <w:rsid w:val="00EC1F6F"/>
    <w:rsid w:val="00EC57FB"/>
    <w:rsid w:val="00F545C8"/>
    <w:rsid w:val="00F60077"/>
    <w:rsid w:val="00F64D57"/>
    <w:rsid w:val="00F71F71"/>
    <w:rsid w:val="00F72106"/>
    <w:rsid w:val="00F8243D"/>
    <w:rsid w:val="00F82B59"/>
    <w:rsid w:val="00FA1657"/>
    <w:rsid w:val="00FE085E"/>
    <w:rsid w:val="00FE3040"/>
    <w:rsid w:val="00F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04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31898"/>
    <w:pPr>
      <w:ind w:left="720"/>
      <w:contextualSpacing/>
    </w:pPr>
  </w:style>
  <w:style w:type="paragraph" w:styleId="NoSpacing">
    <w:name w:val="No Spacing"/>
    <w:uiPriority w:val="1"/>
    <w:qFormat/>
    <w:rsid w:val="002804DB"/>
    <w:rPr>
      <w:lang w:val="en-US" w:eastAsia="en-US"/>
    </w:rPr>
  </w:style>
  <w:style w:type="table" w:styleId="TableGrid">
    <w:name w:val="Table Grid"/>
    <w:basedOn w:val="TableNormal"/>
    <w:uiPriority w:val="59"/>
    <w:locked/>
    <w:rsid w:val="002804DB"/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76C17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04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31898"/>
    <w:pPr>
      <w:ind w:left="720"/>
      <w:contextualSpacing/>
    </w:pPr>
  </w:style>
  <w:style w:type="paragraph" w:styleId="NoSpacing">
    <w:name w:val="No Spacing"/>
    <w:uiPriority w:val="1"/>
    <w:qFormat/>
    <w:rsid w:val="002804DB"/>
    <w:rPr>
      <w:lang w:val="en-US" w:eastAsia="en-US"/>
    </w:rPr>
  </w:style>
  <w:style w:type="table" w:styleId="TableGrid">
    <w:name w:val="Table Grid"/>
    <w:basedOn w:val="TableNormal"/>
    <w:uiPriority w:val="59"/>
    <w:locked/>
    <w:rsid w:val="002804DB"/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76C17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413D6800</Template>
  <TotalTime>2</TotalTime>
  <Pages>2</Pages>
  <Words>344</Words>
  <Characters>1996</Characters>
  <Application>Microsoft Office Word</Application>
  <DocSecurity>0</DocSecurity>
  <Lines>57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 nair</dc:creator>
  <cp:lastModifiedBy>Ullal, Manjit-G</cp:lastModifiedBy>
  <cp:revision>3</cp:revision>
  <dcterms:created xsi:type="dcterms:W3CDTF">2018-01-26T00:50:00Z</dcterms:created>
  <dcterms:modified xsi:type="dcterms:W3CDTF">2018-02-08T00:54:00Z</dcterms:modified>
</cp:coreProperties>
</file>